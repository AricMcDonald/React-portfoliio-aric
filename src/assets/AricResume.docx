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FE142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492DF8" w14:textId="544DFC2E" w:rsidR="00692703" w:rsidRPr="00CF1A49" w:rsidRDefault="00656571" w:rsidP="00913946">
            <w:pPr>
              <w:pStyle w:val="Title"/>
            </w:pPr>
            <w:r>
              <w:t>Aric Mcdonald</w:t>
            </w:r>
          </w:p>
          <w:p w14:paraId="0375382F" w14:textId="05D7E644" w:rsidR="00692703" w:rsidRPr="00CF1A49" w:rsidRDefault="00656571" w:rsidP="00913946">
            <w:pPr>
              <w:pStyle w:val="ContactInfo"/>
              <w:contextualSpacing w:val="0"/>
            </w:pPr>
            <w:r>
              <w:t>(602)312-5286</w:t>
            </w:r>
          </w:p>
          <w:p w14:paraId="04E70524" w14:textId="05F8E848" w:rsidR="00656571" w:rsidRDefault="0037733A" w:rsidP="00913946">
            <w:pPr>
              <w:pStyle w:val="ContactInfoEmphasis"/>
              <w:contextualSpacing w:val="0"/>
            </w:pPr>
            <w:hyperlink r:id="rId7" w:history="1">
              <w:r w:rsidR="00656571" w:rsidRPr="00B53218">
                <w:rPr>
                  <w:rStyle w:val="Hyperlink"/>
                </w:rPr>
                <w:t>aricmcdonald@gmail.com</w:t>
              </w:r>
            </w:hyperlink>
            <w:r w:rsidR="00656571">
              <w:t xml:space="preserve">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333B30FEA4749218792CA88561BA85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656571" w:rsidRPr="00B53218">
                <w:rPr>
                  <w:rStyle w:val="Hyperlink"/>
                </w:rPr>
                <w:t>www.linkedin.com/in/aric-mcdonald</w:t>
              </w:r>
            </w:hyperlink>
          </w:p>
          <w:p w14:paraId="42F91DEE" w14:textId="43FD485F" w:rsidR="00692703" w:rsidRPr="00CF1A49" w:rsidRDefault="00692703" w:rsidP="0091394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14:paraId="75BE2042" w14:textId="77777777" w:rsidTr="005B1D22">
        <w:trPr>
          <w:trHeight w:val="4162"/>
        </w:trPr>
        <w:tc>
          <w:tcPr>
            <w:tcW w:w="9360" w:type="dxa"/>
            <w:tcMar>
              <w:top w:w="432" w:type="dxa"/>
            </w:tcMar>
          </w:tcPr>
          <w:p w14:paraId="446FBC05" w14:textId="77777777" w:rsidR="001755A8" w:rsidRDefault="005B7FA5" w:rsidP="005B7FA5">
            <w:pPr>
              <w:pStyle w:val="Heading1"/>
              <w:outlineLvl w:val="0"/>
            </w:pPr>
            <w:r>
              <w:t>Professional Summary</w:t>
            </w:r>
          </w:p>
          <w:p w14:paraId="74D95777" w14:textId="67B47F37" w:rsidR="005B7FA5" w:rsidRDefault="00CD6351" w:rsidP="005B7FA5">
            <w:pPr>
              <w:ind w:left="720"/>
            </w:pPr>
            <w:r>
              <w:t xml:space="preserve">Detail-oriented Web Developer that recently completed the U of </w:t>
            </w:r>
            <w:proofErr w:type="gramStart"/>
            <w:r>
              <w:t>A</w:t>
            </w:r>
            <w:proofErr w:type="gramEnd"/>
            <w:r>
              <w:t xml:space="preserve"> Full Stack certification.  With the skills I learned in the Full Stack Bootcamp I have a solid foundation for a long career in Web Development.  Whether it is writing script or styling the page I am a capable problem solver with great interpersonal skills that is ready to contribute to the team.</w:t>
            </w:r>
          </w:p>
          <w:p w14:paraId="0B300DDB" w14:textId="35953E6A" w:rsidR="008C65AA" w:rsidRDefault="005B7FA5" w:rsidP="00CD6351">
            <w:pPr>
              <w:pStyle w:val="Heading1"/>
            </w:pPr>
            <w:r>
              <w:t>Summary of Qualifications</w:t>
            </w:r>
          </w:p>
          <w:tbl>
            <w:tblPr>
              <w:tblStyle w:val="TableGrid"/>
              <w:tblpPr w:leftFromText="180" w:rightFromText="180" w:vertAnchor="text" w:horzAnchor="page" w:tblpX="1306" w:tblpY="19"/>
              <w:tblOverlap w:val="never"/>
              <w:tblW w:w="4471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3690"/>
            </w:tblGrid>
            <w:tr w:rsidR="00CD6351" w:rsidRPr="006E1507" w14:paraId="18871759" w14:textId="77777777" w:rsidTr="005B1D22">
              <w:tc>
                <w:tcPr>
                  <w:tcW w:w="4680" w:type="dxa"/>
                </w:tcPr>
                <w:p w14:paraId="6EEF4DC7" w14:textId="0792E073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6D87C26D" w14:textId="1299C3DB" w:rsidR="00CD6351" w:rsidRDefault="00CD6351" w:rsidP="00CD6351">
                  <w:pPr>
                    <w:pStyle w:val="ListBullet"/>
                    <w:contextualSpacing w:val="0"/>
                  </w:pPr>
                  <w:r>
                    <w:t>CSS</w:t>
                  </w:r>
                </w:p>
                <w:p w14:paraId="0C3AC89C" w14:textId="3A8AC184" w:rsidR="00CD6351" w:rsidRDefault="00CD6351" w:rsidP="00CD6351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62EC9A2" w14:textId="1859FCA9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React</w:t>
                  </w:r>
                  <w:r w:rsidR="005B1D22">
                    <w:t>JS</w:t>
                  </w:r>
                </w:p>
              </w:tc>
              <w:tc>
                <w:tcPr>
                  <w:tcW w:w="3690" w:type="dxa"/>
                  <w:tcMar>
                    <w:left w:w="360" w:type="dxa"/>
                  </w:tcMar>
                </w:tcPr>
                <w:p w14:paraId="0BFA3834" w14:textId="3B075005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MERN</w:t>
                  </w:r>
                </w:p>
                <w:p w14:paraId="194AC908" w14:textId="5208BEE7" w:rsidR="00CD6351" w:rsidRPr="006E1507" w:rsidRDefault="00CD6351" w:rsidP="00CD6351">
                  <w:pPr>
                    <w:pStyle w:val="ListBullet"/>
                    <w:contextualSpacing w:val="0"/>
                  </w:pPr>
                  <w:r>
                    <w:t>SQL</w:t>
                  </w:r>
                </w:p>
                <w:p w14:paraId="650EFCD7" w14:textId="12ECF3E7" w:rsidR="00CD6351" w:rsidRDefault="005B1D22" w:rsidP="00CD6351">
                  <w:pPr>
                    <w:pStyle w:val="ListBullet"/>
                    <w:contextualSpacing w:val="0"/>
                  </w:pPr>
                  <w:r>
                    <w:t>NodeJS</w:t>
                  </w:r>
                </w:p>
                <w:p w14:paraId="0B06A225" w14:textId="0A3CA289" w:rsidR="00CD6351" w:rsidRPr="006E1507" w:rsidRDefault="00CD6351" w:rsidP="005B1D22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</w:tc>
            </w:tr>
          </w:tbl>
          <w:p w14:paraId="535818D9" w14:textId="07E1A642" w:rsidR="00CD6351" w:rsidRPr="00CF1A49" w:rsidRDefault="00CD6351" w:rsidP="00CD6351">
            <w:pPr>
              <w:pStyle w:val="ListParagraph"/>
              <w:ind w:left="0"/>
            </w:pPr>
          </w:p>
        </w:tc>
      </w:tr>
    </w:tbl>
    <w:p w14:paraId="19E8859B" w14:textId="77777777" w:rsidR="004E01EB" w:rsidRPr="00CF1A49" w:rsidRDefault="0037733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93D7FD9061D4B8AABAC4937ADCF2B3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459F56AB" w14:textId="77777777" w:rsidTr="00130BFC">
        <w:tc>
          <w:tcPr>
            <w:tcW w:w="9355" w:type="dxa"/>
            <w:tcBorders>
              <w:left w:val="nil"/>
              <w:bottom w:val="nil"/>
            </w:tcBorders>
          </w:tcPr>
          <w:p w14:paraId="085A4814" w14:textId="6699D47C" w:rsidR="001D0BF1" w:rsidRPr="00CF1A49" w:rsidRDefault="0046648A" w:rsidP="001D0BF1">
            <w:pPr>
              <w:pStyle w:val="Heading3"/>
              <w:contextualSpacing w:val="0"/>
              <w:outlineLvl w:val="2"/>
            </w:pPr>
            <w:r>
              <w:t>Feb</w:t>
            </w:r>
            <w:r w:rsidR="006D4910">
              <w:t>uary 2018</w:t>
            </w:r>
            <w:r w:rsidR="001D0BF1" w:rsidRPr="00CF1A49">
              <w:t xml:space="preserve"> – </w:t>
            </w:r>
            <w:r w:rsidR="006D4910">
              <w:t>April 2021</w:t>
            </w:r>
          </w:p>
          <w:p w14:paraId="0A8BE6A9" w14:textId="3378DF72" w:rsidR="001D0BF1" w:rsidRPr="00CF1A49" w:rsidRDefault="00954924" w:rsidP="001D0BF1">
            <w:pPr>
              <w:pStyle w:val="Heading2"/>
              <w:contextualSpacing w:val="0"/>
              <w:outlineLvl w:val="1"/>
            </w:pPr>
            <w:r>
              <w:t xml:space="preserve">Purchasing </w:t>
            </w:r>
            <w:r w:rsidR="00130BFC">
              <w:t>agent</w:t>
            </w:r>
            <w:r w:rsidR="001D0BF1" w:rsidRPr="00CF1A49">
              <w:t xml:space="preserve">, </w:t>
            </w:r>
            <w:r w:rsidR="006D4910">
              <w:rPr>
                <w:rStyle w:val="SubtleReference"/>
              </w:rPr>
              <w:t>quality custom molding</w:t>
            </w:r>
          </w:p>
          <w:p w14:paraId="0E58AC06" w14:textId="2B5AC92F" w:rsidR="001E3120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Served as the primary point of contact for purchasing inquiries and vendor-related requests</w:t>
            </w:r>
          </w:p>
          <w:p w14:paraId="01222719" w14:textId="54E4D95A" w:rsidR="006D4910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Collaborated with management to guarantee cost-effective purchasing of warehouse equipment and supplies for the factory</w:t>
            </w:r>
          </w:p>
          <w:p w14:paraId="341C8822" w14:textId="64084047" w:rsidR="006D4910" w:rsidRPr="00CF1A49" w:rsidRDefault="006D4910" w:rsidP="00830C37">
            <w:pPr>
              <w:pStyle w:val="ListParagraph"/>
              <w:numPr>
                <w:ilvl w:val="0"/>
                <w:numId w:val="14"/>
              </w:numPr>
            </w:pPr>
            <w:r>
              <w:t>Reconfigured my predecessor’s purchasing strategy to reduce overall spending by 16%</w:t>
            </w:r>
          </w:p>
        </w:tc>
      </w:tr>
      <w:tr w:rsidR="00F61DF9" w:rsidRPr="00CF1A49" w14:paraId="53CF1D5C" w14:textId="77777777" w:rsidTr="00130BFC">
        <w:tc>
          <w:tcPr>
            <w:tcW w:w="9355" w:type="dxa"/>
            <w:tcBorders>
              <w:left w:val="nil"/>
              <w:bottom w:val="nil"/>
            </w:tcBorders>
            <w:tcMar>
              <w:top w:w="216" w:type="dxa"/>
            </w:tcMar>
          </w:tcPr>
          <w:p w14:paraId="0CCCC18E" w14:textId="161CDAEE" w:rsidR="00F61DF9" w:rsidRPr="00CF1A49" w:rsidRDefault="00954924" w:rsidP="00F61DF9">
            <w:pPr>
              <w:pStyle w:val="Heading3"/>
              <w:contextualSpacing w:val="0"/>
              <w:outlineLvl w:val="2"/>
            </w:pPr>
            <w:r>
              <w:t>May 2013</w:t>
            </w:r>
            <w:r w:rsidR="00F61DF9" w:rsidRPr="00CF1A49">
              <w:t xml:space="preserve"> – </w:t>
            </w:r>
            <w:r>
              <w:t>December 2017</w:t>
            </w:r>
          </w:p>
          <w:p w14:paraId="262A197D" w14:textId="29B356C2" w:rsidR="00F61DF9" w:rsidRPr="00CF1A49" w:rsidRDefault="00954924" w:rsidP="00F61DF9">
            <w:pPr>
              <w:pStyle w:val="Heading2"/>
              <w:contextualSpacing w:val="0"/>
              <w:outlineLvl w:val="1"/>
            </w:pPr>
            <w:r>
              <w:t>brand ambassador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sudwerk brewing co</w:t>
            </w:r>
          </w:p>
          <w:p w14:paraId="35C0E77E" w14:textId="19CCD283" w:rsidR="00A94C82" w:rsidRDefault="00A94C82" w:rsidP="00A94C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Oversaw training and implementation of brand and contractual standards company wide</w:t>
            </w:r>
          </w:p>
          <w:p w14:paraId="447DA0EB" w14:textId="77777777" w:rsidR="00A94C82" w:rsidRDefault="00A94C82" w:rsidP="00A94C82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Improved retailer relationships by making market inspections for distribution standards</w:t>
            </w:r>
          </w:p>
          <w:p w14:paraId="38208D07" w14:textId="1BD9936C" w:rsidR="00A94C82" w:rsidRDefault="00A94C82" w:rsidP="008023B8">
            <w:pPr>
              <w:pStyle w:val="ListParagraph"/>
              <w:numPr>
                <w:ilvl w:val="0"/>
                <w:numId w:val="15"/>
              </w:numPr>
            </w:pPr>
            <w:r>
              <w:t xml:space="preserve">Provided new market launch support, met with </w:t>
            </w:r>
            <w:r w:rsidR="00865FA0">
              <w:t>retailers,</w:t>
            </w:r>
            <w:r>
              <w:t xml:space="preserve"> and oversaw promotions and marketing for new market launch’s</w:t>
            </w:r>
          </w:p>
        </w:tc>
      </w:tr>
      <w:tr w:rsidR="00954924" w:rsidRPr="00CF1A49" w14:paraId="1F9D7FDB" w14:textId="77777777" w:rsidTr="00130BFC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79A19EAB" w14:textId="2B561ADA" w:rsidR="008023B8" w:rsidRPr="008023B8" w:rsidRDefault="00AA033E" w:rsidP="008023B8">
            <w:pPr>
              <w:pStyle w:val="Heading3"/>
              <w:outlineLvl w:val="2"/>
            </w:pPr>
            <w:r>
              <w:t xml:space="preserve">febuary </w:t>
            </w:r>
            <w:r w:rsidR="008023B8">
              <w:t>2011 – january 2013</w:t>
            </w:r>
          </w:p>
          <w:p w14:paraId="58CFB856" w14:textId="71237DE5" w:rsidR="000A50A4" w:rsidRDefault="000A50A4" w:rsidP="000A50A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agency owner</w:t>
            </w:r>
            <w:r w:rsidRPr="00CF1A49">
              <w:t xml:space="preserve">, </w:t>
            </w:r>
            <w:r>
              <w:rPr>
                <w:rStyle w:val="SubtleReference"/>
              </w:rPr>
              <w:t>farmers insurance</w:t>
            </w:r>
          </w:p>
          <w:p w14:paraId="250505AE" w14:textId="77777777" w:rsidR="000A50A4" w:rsidRDefault="000A50A4" w:rsidP="000A50A4">
            <w:r>
              <w:t>Managed the daily operations of my agency including marketing and advertising</w:t>
            </w:r>
          </w:p>
          <w:p w14:paraId="4CB7AB9E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Managed and trained employees for proper sales and customer satisfaction techniques</w:t>
            </w:r>
          </w:p>
          <w:p w14:paraId="3D3FAA36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Established systems for customer satisfaction and retention</w:t>
            </w:r>
          </w:p>
          <w:p w14:paraId="4E719CFA" w14:textId="77777777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Top performer 3</w:t>
            </w:r>
            <w:r w:rsidRPr="00CC01D8">
              <w:rPr>
                <w:vertAlign w:val="superscript"/>
              </w:rPr>
              <w:t>rd</w:t>
            </w:r>
            <w:r>
              <w:t xml:space="preserve"> quarter 2012 for life insurance sales</w:t>
            </w:r>
          </w:p>
          <w:p w14:paraId="77A007F8" w14:textId="4A8D6366" w:rsidR="000A50A4" w:rsidRDefault="000A50A4" w:rsidP="003B117B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Attended University of Farmers corporate training</w:t>
            </w:r>
          </w:p>
          <w:p w14:paraId="2D2B0D9B" w14:textId="77777777" w:rsidR="003B117B" w:rsidRDefault="003B117B" w:rsidP="003B117B">
            <w:pPr>
              <w:pStyle w:val="ListParagraph"/>
              <w:spacing w:after="160" w:line="259" w:lineRule="auto"/>
            </w:pPr>
          </w:p>
          <w:p w14:paraId="68C3010F" w14:textId="77777777" w:rsidR="00AA033E" w:rsidRPr="00AA033E" w:rsidRDefault="00AA033E" w:rsidP="00AA033E">
            <w:pPr>
              <w:pStyle w:val="Heading2"/>
              <w:outlineLvl w:val="1"/>
              <w:rPr>
                <w:rStyle w:val="SubtleReference"/>
              </w:rPr>
            </w:pPr>
          </w:p>
          <w:p w14:paraId="7EEE8627" w14:textId="77777777" w:rsidR="00954924" w:rsidRDefault="00954924" w:rsidP="00F61DF9">
            <w:pPr>
              <w:pStyle w:val="Heading3"/>
              <w:outlineLvl w:val="2"/>
            </w:pP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0F8B1F4E2A914AE89F276237605982CD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4BA627C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14:paraId="22FAEC42" w14:textId="77777777" w:rsidTr="0006714B">
        <w:tc>
          <w:tcPr>
            <w:tcW w:w="9355" w:type="dxa"/>
            <w:tcBorders>
              <w:left w:val="nil"/>
              <w:bottom w:val="nil"/>
            </w:tcBorders>
          </w:tcPr>
          <w:p w14:paraId="7773D9AF" w14:textId="19562EDD" w:rsidR="005B1D22" w:rsidRPr="00CF1A49" w:rsidRDefault="005B1D22" w:rsidP="005B1D22">
            <w:pPr>
              <w:pStyle w:val="Heading3"/>
              <w:contextualSpacing w:val="0"/>
              <w:outlineLvl w:val="2"/>
            </w:pPr>
            <w:r>
              <w:t>MARch</w:t>
            </w:r>
            <w:r w:rsidRPr="00CF1A49">
              <w:t xml:space="preserve"> </w:t>
            </w:r>
            <w:r>
              <w:t>20</w:t>
            </w:r>
            <w:r>
              <w:t>22</w:t>
            </w:r>
          </w:p>
          <w:p w14:paraId="117BB3EA" w14:textId="680AF089" w:rsidR="005B1D22" w:rsidRDefault="005B1D22" w:rsidP="005B1D22">
            <w:pPr>
              <w:pStyle w:val="Heading2"/>
              <w:outlineLvl w:val="1"/>
            </w:pPr>
            <w:r>
              <w:t xml:space="preserve">Full Stack Flex BootcaMP </w:t>
            </w:r>
          </w:p>
          <w:p w14:paraId="4C558402" w14:textId="17BD170B" w:rsidR="005B1D22" w:rsidRDefault="005B1D22" w:rsidP="005B1D22">
            <w:pPr>
              <w:pStyle w:val="Heading2"/>
            </w:pPr>
            <w:r>
              <w:rPr>
                <w:rStyle w:val="SubtleReference"/>
              </w:rPr>
              <w:t>uNIVERSITY OF ARIZONA</w:t>
            </w:r>
          </w:p>
          <w:p w14:paraId="70AD1844" w14:textId="77777777" w:rsidR="005B1D22" w:rsidRDefault="005B1D22" w:rsidP="001D0BF1">
            <w:pPr>
              <w:pStyle w:val="Heading3"/>
              <w:contextualSpacing w:val="0"/>
              <w:outlineLvl w:val="2"/>
            </w:pPr>
          </w:p>
          <w:p w14:paraId="40505FC6" w14:textId="07B61E17" w:rsidR="001D0BF1" w:rsidRPr="00CF1A49" w:rsidRDefault="005B7FA5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2003</w:t>
            </w:r>
          </w:p>
          <w:p w14:paraId="7C56A4BD" w14:textId="4C29CAE0" w:rsidR="007538DC" w:rsidRPr="00CF1A49" w:rsidRDefault="008023B8" w:rsidP="005B1D22">
            <w:pPr>
              <w:pStyle w:val="Heading2"/>
              <w:contextualSpacing w:val="0"/>
            </w:pPr>
            <w:r>
              <w:t>Bachelor of interdisiplinary studies – business and sociology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Arizona state university</w:t>
            </w:r>
          </w:p>
        </w:tc>
      </w:tr>
      <w:tr w:rsidR="00F61DF9" w:rsidRPr="00CF1A49" w14:paraId="04B696E6" w14:textId="77777777" w:rsidTr="0006714B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14:paraId="09545E69" w14:textId="7BA63CD6" w:rsidR="00F61DF9" w:rsidRDefault="00771864" w:rsidP="00F61DF9">
            <w:r>
              <w:t>.</w:t>
            </w:r>
          </w:p>
        </w:tc>
      </w:tr>
    </w:tbl>
    <w:p w14:paraId="6BC7A43C" w14:textId="04EA1617" w:rsidR="00486277" w:rsidRPr="00CF1A49" w:rsidRDefault="00486277" w:rsidP="00486277">
      <w:pPr>
        <w:pStyle w:val="Heading1"/>
      </w:pPr>
    </w:p>
    <w:p w14:paraId="675BCDCB" w14:textId="2C9B70BC" w:rsidR="00AD782D" w:rsidRPr="00CF1A49" w:rsidRDefault="00AD782D" w:rsidP="0062312F">
      <w:pPr>
        <w:pStyle w:val="Heading1"/>
      </w:pPr>
    </w:p>
    <w:p w14:paraId="47F2DFB4" w14:textId="40DD1B7E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1D63" w14:textId="77777777" w:rsidR="0037733A" w:rsidRDefault="0037733A" w:rsidP="0068194B">
      <w:r>
        <w:separator/>
      </w:r>
    </w:p>
    <w:p w14:paraId="78945E44" w14:textId="77777777" w:rsidR="0037733A" w:rsidRDefault="0037733A"/>
    <w:p w14:paraId="6EF147EB" w14:textId="77777777" w:rsidR="0037733A" w:rsidRDefault="0037733A"/>
  </w:endnote>
  <w:endnote w:type="continuationSeparator" w:id="0">
    <w:p w14:paraId="569336D8" w14:textId="77777777" w:rsidR="0037733A" w:rsidRDefault="0037733A" w:rsidP="0068194B">
      <w:r>
        <w:continuationSeparator/>
      </w:r>
    </w:p>
    <w:p w14:paraId="68ABCF56" w14:textId="77777777" w:rsidR="0037733A" w:rsidRDefault="0037733A"/>
    <w:p w14:paraId="223E1267" w14:textId="77777777" w:rsidR="0037733A" w:rsidRDefault="003773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6FFD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6E62" w14:textId="77777777" w:rsidR="0037733A" w:rsidRDefault="0037733A" w:rsidP="0068194B">
      <w:r>
        <w:separator/>
      </w:r>
    </w:p>
    <w:p w14:paraId="552D84FC" w14:textId="77777777" w:rsidR="0037733A" w:rsidRDefault="0037733A"/>
    <w:p w14:paraId="4E539A27" w14:textId="77777777" w:rsidR="0037733A" w:rsidRDefault="0037733A"/>
  </w:footnote>
  <w:footnote w:type="continuationSeparator" w:id="0">
    <w:p w14:paraId="55D32FD0" w14:textId="77777777" w:rsidR="0037733A" w:rsidRDefault="0037733A" w:rsidP="0068194B">
      <w:r>
        <w:continuationSeparator/>
      </w:r>
    </w:p>
    <w:p w14:paraId="21DE1269" w14:textId="77777777" w:rsidR="0037733A" w:rsidRDefault="0037733A"/>
    <w:p w14:paraId="5F75036F" w14:textId="77777777" w:rsidR="0037733A" w:rsidRDefault="003773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5B0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3B83BF" wp14:editId="5539F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CED57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7737BC"/>
    <w:multiLevelType w:val="hybridMultilevel"/>
    <w:tmpl w:val="C4EA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5421"/>
    <w:multiLevelType w:val="hybridMultilevel"/>
    <w:tmpl w:val="72EE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1D31D5"/>
    <w:multiLevelType w:val="hybridMultilevel"/>
    <w:tmpl w:val="6330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0264"/>
    <w:multiLevelType w:val="hybridMultilevel"/>
    <w:tmpl w:val="B1D0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A25012D"/>
    <w:multiLevelType w:val="hybridMultilevel"/>
    <w:tmpl w:val="814C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74986"/>
    <w:multiLevelType w:val="hybridMultilevel"/>
    <w:tmpl w:val="D6F4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E4DF8"/>
    <w:multiLevelType w:val="hybridMultilevel"/>
    <w:tmpl w:val="B8B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1"/>
  </w:num>
  <w:num w:numId="17">
    <w:abstractNumId w:val="18"/>
  </w:num>
  <w:num w:numId="18">
    <w:abstractNumId w:val="1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71"/>
    <w:rsid w:val="000001EF"/>
    <w:rsid w:val="00007322"/>
    <w:rsid w:val="00007728"/>
    <w:rsid w:val="00024584"/>
    <w:rsid w:val="00024730"/>
    <w:rsid w:val="00055E95"/>
    <w:rsid w:val="0006714B"/>
    <w:rsid w:val="0007021F"/>
    <w:rsid w:val="000A50A4"/>
    <w:rsid w:val="000B2BA5"/>
    <w:rsid w:val="000F2F8C"/>
    <w:rsid w:val="0010006E"/>
    <w:rsid w:val="001045A8"/>
    <w:rsid w:val="00114A91"/>
    <w:rsid w:val="00130BF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733A"/>
    <w:rsid w:val="003A0632"/>
    <w:rsid w:val="003A30E5"/>
    <w:rsid w:val="003A6ADF"/>
    <w:rsid w:val="003B117B"/>
    <w:rsid w:val="003B5928"/>
    <w:rsid w:val="003D380F"/>
    <w:rsid w:val="003E160D"/>
    <w:rsid w:val="003F1D5F"/>
    <w:rsid w:val="003F3FF5"/>
    <w:rsid w:val="00405128"/>
    <w:rsid w:val="00406CFF"/>
    <w:rsid w:val="00416B25"/>
    <w:rsid w:val="00420592"/>
    <w:rsid w:val="004319E0"/>
    <w:rsid w:val="00437E8C"/>
    <w:rsid w:val="00440225"/>
    <w:rsid w:val="0046648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727"/>
    <w:rsid w:val="004B6AD0"/>
    <w:rsid w:val="004C2D5D"/>
    <w:rsid w:val="004C33E1"/>
    <w:rsid w:val="004D06D9"/>
    <w:rsid w:val="004E01EB"/>
    <w:rsid w:val="004E2794"/>
    <w:rsid w:val="00502E6D"/>
    <w:rsid w:val="00510392"/>
    <w:rsid w:val="00513E2A"/>
    <w:rsid w:val="00566A35"/>
    <w:rsid w:val="0056701E"/>
    <w:rsid w:val="005740D7"/>
    <w:rsid w:val="00585A29"/>
    <w:rsid w:val="005873B3"/>
    <w:rsid w:val="00597392"/>
    <w:rsid w:val="005A0F26"/>
    <w:rsid w:val="005A1B10"/>
    <w:rsid w:val="005A6850"/>
    <w:rsid w:val="005B1B1B"/>
    <w:rsid w:val="005B1D22"/>
    <w:rsid w:val="005B7FA5"/>
    <w:rsid w:val="005C5932"/>
    <w:rsid w:val="005D3CA7"/>
    <w:rsid w:val="005D4CC1"/>
    <w:rsid w:val="005F4B91"/>
    <w:rsid w:val="005F55D2"/>
    <w:rsid w:val="0062312F"/>
    <w:rsid w:val="00625F2C"/>
    <w:rsid w:val="00656571"/>
    <w:rsid w:val="006618E9"/>
    <w:rsid w:val="0068194B"/>
    <w:rsid w:val="00692703"/>
    <w:rsid w:val="006A1962"/>
    <w:rsid w:val="006B5D48"/>
    <w:rsid w:val="006B7D7B"/>
    <w:rsid w:val="006C1A5E"/>
    <w:rsid w:val="006D4910"/>
    <w:rsid w:val="006E1507"/>
    <w:rsid w:val="00712D8B"/>
    <w:rsid w:val="007273B7"/>
    <w:rsid w:val="00733E0A"/>
    <w:rsid w:val="0074403D"/>
    <w:rsid w:val="00746D44"/>
    <w:rsid w:val="007538DC"/>
    <w:rsid w:val="00757803"/>
    <w:rsid w:val="00771864"/>
    <w:rsid w:val="0079206B"/>
    <w:rsid w:val="00796076"/>
    <w:rsid w:val="007C0566"/>
    <w:rsid w:val="007C606B"/>
    <w:rsid w:val="007E6A61"/>
    <w:rsid w:val="00800F16"/>
    <w:rsid w:val="00801140"/>
    <w:rsid w:val="008023B8"/>
    <w:rsid w:val="00803404"/>
    <w:rsid w:val="00830C37"/>
    <w:rsid w:val="00834955"/>
    <w:rsid w:val="00855B59"/>
    <w:rsid w:val="00860461"/>
    <w:rsid w:val="0086487C"/>
    <w:rsid w:val="00865FA0"/>
    <w:rsid w:val="00870B20"/>
    <w:rsid w:val="008829F8"/>
    <w:rsid w:val="0088545A"/>
    <w:rsid w:val="00885897"/>
    <w:rsid w:val="008A6538"/>
    <w:rsid w:val="008C65AA"/>
    <w:rsid w:val="008C7056"/>
    <w:rsid w:val="008D6F6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924"/>
    <w:rsid w:val="009571D8"/>
    <w:rsid w:val="009650EA"/>
    <w:rsid w:val="0097790C"/>
    <w:rsid w:val="0098506E"/>
    <w:rsid w:val="009A44CE"/>
    <w:rsid w:val="009C260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C82"/>
    <w:rsid w:val="00AA033E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351"/>
    <w:rsid w:val="00CE4030"/>
    <w:rsid w:val="00CE64B3"/>
    <w:rsid w:val="00CF1A49"/>
    <w:rsid w:val="00D0630C"/>
    <w:rsid w:val="00D15384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808F"/>
  <w15:chartTrackingRefBased/>
  <w15:docId w15:val="{D842D26B-6DE5-439C-AED4-86ABED0E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5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ric-mcdonal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icmcdonald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c\AppData\Local\Microsoft\Office\16.0\DTS\en-US%7b5B514138-1BEE-448B-9DA3-9FC407D52CDA%7d\%7bF29C2BA6-5861-4895-821D-045C9D179DC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33B30FEA4749218792CA88561B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9F2A-094D-4127-9EB3-BC5014D5F4A7}"/>
      </w:docPartPr>
      <w:docPartBody>
        <w:p w:rsidR="001C698C" w:rsidRDefault="008B2E1B">
          <w:pPr>
            <w:pStyle w:val="2333B30FEA4749218792CA88561BA854"/>
          </w:pPr>
          <w:r w:rsidRPr="00CF1A49">
            <w:t>·</w:t>
          </w:r>
        </w:p>
      </w:docPartBody>
    </w:docPart>
    <w:docPart>
      <w:docPartPr>
        <w:name w:val="693D7FD9061D4B8AABAC4937ADCF2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12E96-E20B-46A9-BC65-FB37DF44A25D}"/>
      </w:docPartPr>
      <w:docPartBody>
        <w:p w:rsidR="001C698C" w:rsidRDefault="008B2E1B">
          <w:pPr>
            <w:pStyle w:val="693D7FD9061D4B8AABAC4937ADCF2B34"/>
          </w:pPr>
          <w:r w:rsidRPr="00CF1A49">
            <w:t>Experience</w:t>
          </w:r>
        </w:p>
      </w:docPartBody>
    </w:docPart>
    <w:docPart>
      <w:docPartPr>
        <w:name w:val="0F8B1F4E2A914AE89F276237605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E344-44C6-4BCF-A4BC-C2E082DFC3C9}"/>
      </w:docPartPr>
      <w:docPartBody>
        <w:p w:rsidR="001C698C" w:rsidRDefault="008B2E1B">
          <w:pPr>
            <w:pStyle w:val="0F8B1F4E2A914AE89F276237605982CD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1B"/>
    <w:rsid w:val="001C698C"/>
    <w:rsid w:val="00232755"/>
    <w:rsid w:val="003D044A"/>
    <w:rsid w:val="004C072D"/>
    <w:rsid w:val="00544559"/>
    <w:rsid w:val="005D1C85"/>
    <w:rsid w:val="008B2E1B"/>
    <w:rsid w:val="00F7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33B30FEA4749218792CA88561BA854">
    <w:name w:val="2333B30FEA4749218792CA88561BA854"/>
  </w:style>
  <w:style w:type="paragraph" w:customStyle="1" w:styleId="693D7FD9061D4B8AABAC4937ADCF2B34">
    <w:name w:val="693D7FD9061D4B8AABAC4937ADCF2B3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F8B1F4E2A914AE89F276237605982CD">
    <w:name w:val="0F8B1F4E2A914AE89F276237605982CD"/>
  </w:style>
  <w:style w:type="paragraph" w:customStyle="1" w:styleId="C00B61873A6344209129FE5771B14250">
    <w:name w:val="C00B61873A6344209129FE5771B14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{F29C2BA6-5861-4895-821D-045C9D179DC9}tf16402488_win32</Template>
  <TotalTime>292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</dc:creator>
  <cp:keywords/>
  <dc:description/>
  <cp:lastModifiedBy>aric mcdonald</cp:lastModifiedBy>
  <cp:revision>2</cp:revision>
  <dcterms:created xsi:type="dcterms:W3CDTF">2022-02-22T01:43:00Z</dcterms:created>
  <dcterms:modified xsi:type="dcterms:W3CDTF">2022-02-22T01:43:00Z</dcterms:modified>
  <cp:category/>
</cp:coreProperties>
</file>